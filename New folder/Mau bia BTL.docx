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67292" y="1915795"/>
                            <a:ext cx="3409507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Default="007A410F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 VĂN A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</w:p>
                            <w:p w:rsidR="003E3F49" w:rsidRDefault="003E3F49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NGUYỄN VĂN B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(C)</w:t>
                              </w:r>
                            </w:p>
                            <w:p w:rsidR="003E3F49" w:rsidRPr="005D49C9" w:rsidRDefault="003E3F49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NGUYỄN VĂN C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 TÀI</w:t>
                              </w: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BÀI TẬP LỚN</w:t>
                              </w:r>
                            </w:p>
                            <w:p w:rsidR="005D49C9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MÔN: TÊN MÔN HỌC – MÃ MÔN HỌC</w:t>
                              </w:r>
                            </w:p>
                            <w:p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  <w:highlight w:val="yellow"/>
                                </w:rPr>
                                <w:t>Năm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672;top:19157;width:34095;height:9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2343E4" w:rsidRDefault="007A410F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NGUYỄN VĂN A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</w:p>
                      <w:p w:rsidR="003E3F49" w:rsidRDefault="003E3F49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NGUYỄN VĂN B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 (C)</w:t>
                        </w:r>
                      </w:p>
                      <w:p w:rsidR="003E3F49" w:rsidRPr="005D49C9" w:rsidRDefault="003E3F49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NGUYỄN VĂN C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 w:rsidRPr="005D49C9"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 TÀI</w:t>
                        </w: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BÀI TẬP LỚN</w:t>
                        </w:r>
                      </w:p>
                      <w:p w:rsidR="005D49C9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MÔN: TÊN MÔN HỌC – MÃ MÔN HỌC</w:t>
                        </w:r>
                      </w:p>
                      <w:p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o:lock v:ext="edit" aspectratio="t"/>
                  <v:textbox style="mso-fit-shape-to-text:t" inset="0,0,0,0">
                    <w:txbxContent>
                      <w:p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  <w:highlight w:val="yellow"/>
                          </w:rPr>
                          <w:t>Năm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Môn học: Tên môn học</w:t>
                              </w:r>
                            </w:p>
                            <w:p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  <w:highlight w:val="yellow"/>
                                </w:rPr>
                                <w:t>Năm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:rsidR="005D49C9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TÊN ĐỀ TÀI</w:t>
                              </w:r>
                            </w:p>
                            <w:p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67425"/>
                            <a:ext cx="2514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:rsidR="005D49C9" w:rsidRPr="00715BD9" w:rsidRDefault="007A410F" w:rsidP="005D49C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Nguyễn Văn A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7A410F" w:rsidRPr="007A410F" w:rsidRDefault="005D49C9" w:rsidP="005D49C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7A410F"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2A0309" w:rsidRPr="00715BD9" w:rsidRDefault="002A0309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Nguyễn Văn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(C)</w:t>
                              </w:r>
                            </w:p>
                            <w:p w:rsidR="00F3492A" w:rsidRDefault="002A0309" w:rsidP="002A030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2A0309" w:rsidRPr="00715BD9" w:rsidRDefault="002A0309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Nguyễn Văn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2A0309" w:rsidRDefault="002A0309" w:rsidP="002A030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5761BF" w:rsidRPr="005761BF" w:rsidRDefault="005761BF" w:rsidP="002A0309">
                              <w:pPr>
                                <w:jc w:val="center"/>
                                <w:rPr>
                                  <w:rFonts w:ascii=".VnTimeH" w:hAnsi=".VnTimeH"/>
                                  <w:i/>
                                  <w:szCs w:val="32"/>
                                </w:rPr>
                              </w:pPr>
                              <w:r w:rsidRPr="005761BF">
                                <w:rPr>
                                  <w:rFonts w:ascii="Times New Roman" w:hAnsi="Times New Roman"/>
                                  <w:i/>
                                  <w:color w:val="FF0000"/>
                                  <w:sz w:val="24"/>
                                </w:rPr>
                                <w:t>Ghi chú: Nếu các thành viên cùng lớp thì ghi 1 tên lớp.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:rsidR="007A410F" w:rsidRPr="007A410F" w:rsidRDefault="00D37368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Họ và t</w:t>
                              </w:r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ê</w:t>
                              </w:r>
                              <w:bookmarkStart w:id="0" w:name="_GoBack"/>
                              <w:bookmarkEnd w:id="0"/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n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giáo viên giảng dạy</w:t>
                              </w:r>
                            </w:p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Tên bộ môn</w:t>
                              </w:r>
                            </w:p>
                            <w:p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Môn học: Tên môn học</w:t>
                        </w:r>
                      </w:p>
                      <w:p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tucIA&#10;AADaAAAADwAAAGRycy9kb3ducmV2LnhtbESPQWuDQBSE74H8h+UVegl11YM01lVKaKH0ljSX3B7u&#10;i0rct+Ju1frru4FCj8PMfMMU1WJ6MdHoOssKkigGQVxb3XGj4Pz1/vQMwnlkjb1lUvBDDqpyuykw&#10;13bmI00n34gAYZejgtb7IZfS1S0ZdJEdiIN3taNBH+TYSD3iHOCml2kcZ9Jgx2GhxYEOLdW307dR&#10;kC1vw+5zT+m81v3ElzVJPCVKPT4sry8gPC3+P/zX/tAKUrhfCT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S25wgAAANoAAAAPAAAAAAAAAAAAAAAAAJgCAABkcnMvZG93&#10;bnJldi54bWxQSwUGAAAAAAQABAD1AAAAhwMAAAAA&#10;" filled="f" stroked="f">
                  <o:lock v:ext="edit" aspectratio="t"/>
                  <v:textbox style="mso-fit-shape-to-text:t" inset="0,0,0,0">
                    <w:txbxContent>
                      <w:p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  <w:highlight w:val="yellow"/>
                          </w:rPr>
                          <w:t>Năm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:rsidR="005D49C9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TÊN ĐỀ TÀI</w:t>
                        </w:r>
                      </w:p>
                      <w:p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2286;top:60674;width:2514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A410F" w:rsidRPr="005D49C9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:rsidR="005D49C9" w:rsidRPr="00715BD9" w:rsidRDefault="007A410F" w:rsidP="005D49C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>Nguyễn Văn A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="005D49C9"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:rsidR="007A410F" w:rsidRPr="007A410F" w:rsidRDefault="005D49C9" w:rsidP="005D49C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7A410F"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2A0309" w:rsidRPr="00715BD9" w:rsidRDefault="002A0309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 xml:space="preserve">Nguyễn Văn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(C)</w:t>
                        </w:r>
                      </w:p>
                      <w:p w:rsidR="00F3492A" w:rsidRDefault="002A0309" w:rsidP="002A030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2A0309" w:rsidRPr="00715BD9" w:rsidRDefault="002A0309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 xml:space="preserve">Nguyễn Văn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:rsidR="002A0309" w:rsidRDefault="002A0309" w:rsidP="002A030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5761BF" w:rsidRPr="005761BF" w:rsidRDefault="005761BF" w:rsidP="002A0309">
                        <w:pPr>
                          <w:jc w:val="center"/>
                          <w:rPr>
                            <w:rFonts w:ascii=".VnTimeH" w:hAnsi=".VnTimeH"/>
                            <w:i/>
                            <w:szCs w:val="32"/>
                          </w:rPr>
                        </w:pPr>
                        <w:r w:rsidRPr="005761BF">
                          <w:rPr>
                            <w:rFonts w:ascii="Times New Roman" w:hAnsi="Times New Roman"/>
                            <w:i/>
                            <w:color w:val="FF0000"/>
                            <w:sz w:val="24"/>
                          </w:rPr>
                          <w:t>Ghi chú: Nếu các thành viên cùng lớp thì ghi 1 tên lớp.</w:t>
                        </w: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:rsidR="007A410F" w:rsidRPr="007A410F" w:rsidRDefault="00D37368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Họ và t</w:t>
                        </w:r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ê</w:t>
                        </w:r>
                        <w:bookmarkStart w:id="1" w:name="_GoBack"/>
                        <w:bookmarkEnd w:id="1"/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n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giáo viên giảng dạy</w:t>
                        </w:r>
                      </w:p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>Tên bộ môn</w:t>
                        </w:r>
                      </w:p>
                      <w:p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lignBordersAndEdges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97"/>
    <w:rsid w:val="00013160"/>
    <w:rsid w:val="000217AD"/>
    <w:rsid w:val="000422F0"/>
    <w:rsid w:val="00101609"/>
    <w:rsid w:val="0019207D"/>
    <w:rsid w:val="001A25BD"/>
    <w:rsid w:val="002343E4"/>
    <w:rsid w:val="00245CAA"/>
    <w:rsid w:val="002A0309"/>
    <w:rsid w:val="003E22EE"/>
    <w:rsid w:val="003E3F49"/>
    <w:rsid w:val="004E743A"/>
    <w:rsid w:val="00561D58"/>
    <w:rsid w:val="00573AC0"/>
    <w:rsid w:val="005761BF"/>
    <w:rsid w:val="00587DF7"/>
    <w:rsid w:val="005D49C9"/>
    <w:rsid w:val="00715BD9"/>
    <w:rsid w:val="007201F3"/>
    <w:rsid w:val="007701B0"/>
    <w:rsid w:val="007A410F"/>
    <w:rsid w:val="007C3465"/>
    <w:rsid w:val="00847253"/>
    <w:rsid w:val="00963D03"/>
    <w:rsid w:val="00965AC7"/>
    <w:rsid w:val="00A26CA5"/>
    <w:rsid w:val="00AD4509"/>
    <w:rsid w:val="00C83D47"/>
    <w:rsid w:val="00C94729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F3492A"/>
    <w:rsid w:val="00F559F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3669041BB9C49946D232880D37D45" ma:contentTypeVersion="4" ma:contentTypeDescription="Create a new document." ma:contentTypeScope="" ma:versionID="50befb9f26755f2f963f009693b96139">
  <xsd:schema xmlns:xsd="http://www.w3.org/2001/XMLSchema" xmlns:xs="http://www.w3.org/2001/XMLSchema" xmlns:p="http://schemas.microsoft.com/office/2006/metadata/properties" xmlns:ns2="4cdbad4a-b4e5-41c2-a881-4c36a72bc6fd" targetNamespace="http://schemas.microsoft.com/office/2006/metadata/properties" ma:root="true" ma:fieldsID="f7533036c2370798cba3063c8671aefb" ns2:_="">
    <xsd:import namespace="4cdbad4a-b4e5-41c2-a881-4c36a72bc6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ad4a-b4e5-41c2-a881-4c36a72bc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BC86E-0B1E-4E9A-A3BE-50386C8DD8DE}"/>
</file>

<file path=customXml/itemProps2.xml><?xml version="1.0" encoding="utf-8"?>
<ds:datastoreItem xmlns:ds="http://schemas.openxmlformats.org/officeDocument/2006/customXml" ds:itemID="{BE8EFEF6-9C1B-4094-A006-C77175C63B17}"/>
</file>

<file path=customXml/itemProps3.xml><?xml version="1.0" encoding="utf-8"?>
<ds:datastoreItem xmlns:ds="http://schemas.openxmlformats.org/officeDocument/2006/customXml" ds:itemID="{AB6A3AE9-9993-407E-8884-9EECD21A45AD}"/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Duc Hoang</cp:lastModifiedBy>
  <cp:revision>8</cp:revision>
  <cp:lastPrinted>2006-10-05T17:48:00Z</cp:lastPrinted>
  <dcterms:created xsi:type="dcterms:W3CDTF">2016-06-02T08:40:00Z</dcterms:created>
  <dcterms:modified xsi:type="dcterms:W3CDTF">2017-03-06T03:16:00Z</dcterms:modified>
  <cp:category>Van ban &amp; Mau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0x010100E4D3669041BB9C49946D232880D37D45</vt:lpwstr>
  </property>
</Properties>
</file>